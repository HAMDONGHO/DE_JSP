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F70780" w14:paraId="107FEC82" w14:textId="77777777" w:rsidTr="0043027E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F70780" w14:paraId="0B0AB904" w14:textId="77777777" w:rsidTr="00F70780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19061F5" w14:textId="77777777" w:rsidR="00F70780" w:rsidRPr="00F70780" w:rsidRDefault="00F70780" w:rsidP="00F70780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F70780" w14:paraId="06F9A5DE" w14:textId="77777777" w:rsidTr="00F70780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35688D18" w14:textId="2B1EFE1B" w:rsidR="00F70780" w:rsidRDefault="00EC7089" w:rsidP="00160851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0</w:t>
                  </w:r>
                  <w:r w:rsidR="00EA0439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20</w:t>
                  </w:r>
                  <w:r w:rsidR="00F70780" w:rsidRPr="00D1736F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 w:rsidR="009321E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개발계획서</w:t>
                  </w:r>
                </w:p>
              </w:tc>
            </w:tr>
            <w:tr w:rsidR="00F70780" w14:paraId="40BAED9F" w14:textId="77777777" w:rsidTr="00F70780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325CE873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14E6376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74A7DFC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6FCFF766" w14:textId="77777777" w:rsid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1852EF81" w14:textId="77777777" w:rsidR="00F70780" w:rsidRPr="00F70780" w:rsidRDefault="00F70780" w:rsidP="00F7078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5E3ACAB8" w14:textId="77777777" w:rsidR="00F70780" w:rsidRDefault="00F70780" w:rsidP="00F70780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16A0EDC7" w14:textId="77777777" w:rsidR="00AD58AF" w:rsidRDefault="00AD58AF" w:rsidP="00F70780">
      <w:pPr>
        <w:spacing w:line="240" w:lineRule="auto"/>
      </w:pPr>
    </w:p>
    <w:p w14:paraId="36CEA7C3" w14:textId="77777777" w:rsidR="00F70780" w:rsidRPr="0043027E" w:rsidRDefault="00956A6F" w:rsidP="00F70780">
      <w:pPr>
        <w:rPr>
          <w:b/>
          <w:sz w:val="30"/>
          <w:szCs w:val="30"/>
        </w:rPr>
      </w:pPr>
      <w:r w:rsidRPr="0043027E">
        <w:rPr>
          <w:rFonts w:ascii="맑은 고딕" w:eastAsia="맑은 고딕" w:hAnsi="맑은 고딕" w:cs="굴림" w:hint="eastAsia"/>
          <w:b/>
          <w:color w:val="000000"/>
          <w:kern w:val="0"/>
          <w:sz w:val="30"/>
          <w:szCs w:val="30"/>
        </w:rPr>
        <w:t>□</w:t>
      </w:r>
      <w:r w:rsidR="00F70780" w:rsidRPr="0043027E">
        <w:rPr>
          <w:rFonts w:hint="eastAsia"/>
          <w:b/>
          <w:sz w:val="30"/>
          <w:szCs w:val="30"/>
        </w:rPr>
        <w:t xml:space="preserve"> </w:t>
      </w:r>
      <w:proofErr w:type="spellStart"/>
      <w:r w:rsidR="00F70780" w:rsidRPr="0043027E">
        <w:rPr>
          <w:rFonts w:hint="eastAsia"/>
          <w:b/>
          <w:sz w:val="30"/>
          <w:szCs w:val="30"/>
        </w:rPr>
        <w:t>참가팀</w:t>
      </w:r>
      <w:proofErr w:type="spellEnd"/>
      <w:r w:rsidR="00F70780" w:rsidRPr="0043027E">
        <w:rPr>
          <w:rFonts w:hint="eastAsia"/>
          <w:b/>
          <w:sz w:val="30"/>
          <w:szCs w:val="30"/>
        </w:rPr>
        <w:t xml:space="preserve"> 개요</w:t>
      </w:r>
    </w:p>
    <w:tbl>
      <w:tblPr>
        <w:tblOverlap w:val="never"/>
        <w:tblW w:w="100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"/>
        <w:gridCol w:w="1178"/>
        <w:gridCol w:w="1920"/>
        <w:gridCol w:w="1756"/>
        <w:gridCol w:w="2597"/>
        <w:gridCol w:w="481"/>
        <w:gridCol w:w="1416"/>
      </w:tblGrid>
      <w:tr w:rsidR="00F70780" w:rsidRPr="00F70780" w14:paraId="7864D5C7" w14:textId="77777777" w:rsidTr="001D3C61">
        <w:trPr>
          <w:trHeight w:val="447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6ADB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816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43496D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세부내용</w:t>
            </w:r>
          </w:p>
        </w:tc>
      </w:tr>
      <w:tr w:rsidR="00F70780" w:rsidRPr="00F70780" w14:paraId="2901773B" w14:textId="77777777" w:rsidTr="001D3C61">
        <w:trPr>
          <w:trHeight w:val="409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A24CF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62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2FA3B" w14:textId="1B6B55A2" w:rsidR="00F70780" w:rsidRPr="00D87A13" w:rsidRDefault="00D87A13" w:rsidP="00D87A13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i/>
                <w:iCs/>
                <w:kern w:val="0"/>
                <w:sz w:val="18"/>
                <w:szCs w:val="18"/>
              </w:rPr>
              <w:t>O</w:t>
            </w:r>
            <w:r>
              <w:rPr>
                <w:rFonts w:ascii="맑은 고딕" w:eastAsia="맑은 고딕" w:hAnsi="맑은 고딕" w:cs="굴림"/>
                <w:i/>
                <w:iCs/>
                <w:kern w:val="0"/>
                <w:sz w:val="18"/>
                <w:szCs w:val="18"/>
              </w:rPr>
              <w:t>ur Page</w: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168BE4" w14:textId="567DE5DE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총 인원 </w:t>
            </w:r>
            <w:proofErr w:type="gramStart"/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( </w:t>
            </w:r>
            <w:r w:rsidR="001D3C61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t>2</w:t>
            </w:r>
            <w:proofErr w:type="gramEnd"/>
            <w:r w:rsidR="0043027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명)</w:t>
            </w:r>
          </w:p>
        </w:tc>
      </w:tr>
      <w:tr w:rsidR="00F70780" w:rsidRPr="00F70780" w14:paraId="44563A4E" w14:textId="77777777" w:rsidTr="001D3C61">
        <w:trPr>
          <w:trHeight w:val="447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7DE43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구 성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68349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7644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1EF30D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부서/학과</w: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F0BD8" w14:textId="77777777" w:rsidR="00F70780" w:rsidRPr="00F70780" w:rsidRDefault="00F70780" w:rsidP="0043027E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직위/학년</w:t>
            </w:r>
          </w:p>
        </w:tc>
      </w:tr>
      <w:tr w:rsidR="00F70780" w:rsidRPr="00F70780" w14:paraId="5077A523" w14:textId="77777777" w:rsidTr="001D3C61">
        <w:trPr>
          <w:trHeight w:val="438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79E33" w14:textId="77777777" w:rsidR="00F70780" w:rsidRPr="00F70780" w:rsidRDefault="00F70780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팀 장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CD887" w14:textId="1B711CAB" w:rsidR="00F70780" w:rsidRPr="00F70780" w:rsidRDefault="001D3C61" w:rsidP="00C354E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함동호</w:t>
            </w:r>
            <w:proofErr w:type="spellEnd"/>
          </w:p>
        </w:tc>
        <w:tc>
          <w:tcPr>
            <w:tcW w:w="1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1B9041" w14:textId="4002E7F3" w:rsidR="00F70780" w:rsidRPr="00F70780" w:rsidRDefault="001D3C61" w:rsidP="00C354E5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충북대학교</w:t>
            </w:r>
          </w:p>
        </w:tc>
        <w:tc>
          <w:tcPr>
            <w:tcW w:w="2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79E5F5" w14:textId="41170F27" w:rsidR="00F70780" w:rsidRPr="00F70780" w:rsidRDefault="001D3C61" w:rsidP="00C354E5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정보통신공학부</w: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7A166" w14:textId="2BF9E250" w:rsidR="00F70780" w:rsidRPr="00F70780" w:rsidRDefault="001D3C61" w:rsidP="00C354E5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4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학년</w:t>
            </w:r>
          </w:p>
        </w:tc>
      </w:tr>
      <w:tr w:rsidR="00AD228F" w:rsidRPr="00F70780" w14:paraId="6F11406B" w14:textId="77777777" w:rsidTr="001D3C61">
        <w:trPr>
          <w:trHeight w:val="500"/>
          <w:jc w:val="center"/>
        </w:trPr>
        <w:tc>
          <w:tcPr>
            <w:tcW w:w="72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71CD0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참가</w:t>
            </w:r>
          </w:p>
          <w:p w14:paraId="40E91D05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지원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0B3144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7078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부문</w:t>
            </w:r>
          </w:p>
        </w:tc>
        <w:tc>
          <w:tcPr>
            <w:tcW w:w="3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DDF7C" w14:textId="0E6CCD48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  <w:object w:dxaOrig="225" w:dyaOrig="225" w14:anchorId="4F772F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42.75pt;height:20.25pt" o:ole="">
                  <v:imagedata r:id="rId8" o:title=""/>
                </v:shape>
                <w:control r:id="rId9" w:name="CheckBox13" w:shapeid="_x0000_i1057"/>
              </w:object>
            </w:r>
          </w:p>
        </w:tc>
        <w:tc>
          <w:tcPr>
            <w:tcW w:w="44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237375" w14:textId="01E95AE8" w:rsidR="00AD228F" w:rsidRPr="00F70780" w:rsidRDefault="00AD228F" w:rsidP="0043027E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2A5C1CB1">
                <v:shape id="_x0000_i1059" type="#_x0000_t75" style="width:47.25pt;height:20.25pt" o:ole="">
                  <v:imagedata r:id="rId10" o:title=""/>
                </v:shape>
                <w:control r:id="rId11" w:name="CheckBox14" w:shapeid="_x0000_i1059"/>
              </w:object>
            </w:r>
          </w:p>
        </w:tc>
      </w:tr>
      <w:tr w:rsidR="00AD228F" w:rsidRPr="00F70780" w14:paraId="6C5BEC28" w14:textId="77777777" w:rsidTr="001D3C61">
        <w:trPr>
          <w:trHeight w:val="500"/>
          <w:jc w:val="center"/>
        </w:trPr>
        <w:tc>
          <w:tcPr>
            <w:tcW w:w="72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03E13ED0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336170" w14:textId="77777777" w:rsidR="00AD228F" w:rsidRPr="00F70780" w:rsidRDefault="00AD228F" w:rsidP="00F70780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자유과제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2E0884" w14:textId="02D5F22C" w:rsidR="00AD228F" w:rsidRPr="0043027E" w:rsidRDefault="00AD228F" w:rsidP="00956A6F">
            <w:pPr>
              <w:shd w:val="clear" w:color="auto" w:fill="FFFFFF"/>
              <w:spacing w:after="0" w:line="240" w:lineRule="auto"/>
              <w:textAlignment w:val="baseline"/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</w:pPr>
            <w:r w:rsidRPr="0043027E">
              <w:rPr>
                <w:rFonts w:ascii="함초롬바탕" w:eastAsia="굴림" w:hAnsi="굴림" w:cs="굴림"/>
                <w:b/>
                <w:color w:val="000000"/>
                <w:kern w:val="0"/>
                <w:szCs w:val="20"/>
              </w:rPr>
              <w:object w:dxaOrig="225" w:dyaOrig="225" w14:anchorId="2AC56A80">
                <v:shape id="_x0000_i1061" type="#_x0000_t75" style="width:64.5pt;height:18.75pt" o:ole="">
                  <v:imagedata r:id="rId12" o:title=""/>
                </v:shape>
                <w:control r:id="rId13" w:name="CheckBox5" w:shapeid="_x0000_i1061"/>
              </w:object>
            </w:r>
          </w:p>
        </w:tc>
        <w:tc>
          <w:tcPr>
            <w:tcW w:w="175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096920" w14:textId="473F8B5E" w:rsidR="00AD228F" w:rsidRPr="00F70780" w:rsidRDefault="00AD228F" w:rsidP="00F70780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2936CD1">
                <v:shape id="_x0000_i1063" type="#_x0000_t75" style="width:73.5pt;height:18.75pt" o:ole="">
                  <v:imagedata r:id="rId14" o:title=""/>
                </v:shape>
                <w:control r:id="rId15" w:name="CheckBox6" w:shapeid="_x0000_i1063"/>
              </w:object>
            </w:r>
          </w:p>
        </w:tc>
        <w:tc>
          <w:tcPr>
            <w:tcW w:w="2597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2BACD" w14:textId="6C08D53A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1CC2703C">
                <v:shape id="_x0000_i1065" type="#_x0000_t75" style="width:76.5pt;height:18.75pt" o:ole="">
                  <v:imagedata r:id="rId16" o:title=""/>
                </v:shape>
                <w:control r:id="rId17" w:name="CheckBox7" w:shapeid="_x0000_i1065"/>
              </w:object>
            </w:r>
          </w:p>
        </w:tc>
        <w:tc>
          <w:tcPr>
            <w:tcW w:w="1896" w:type="dxa"/>
            <w:gridSpan w:val="2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543EF" w14:textId="20B7B072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6A586D42">
                <v:shape id="_x0000_i1067" type="#_x0000_t75" style="width:1in;height:18.75pt" o:ole="">
                  <v:imagedata r:id="rId18" o:title=""/>
                </v:shape>
                <w:control r:id="rId19" w:name="CheckBox8" w:shapeid="_x0000_i1067"/>
              </w:object>
            </w:r>
          </w:p>
        </w:tc>
      </w:tr>
      <w:tr w:rsidR="00AD228F" w:rsidRPr="00F70780" w14:paraId="41199638" w14:textId="77777777" w:rsidTr="001D3C61">
        <w:trPr>
          <w:trHeight w:val="810"/>
          <w:jc w:val="center"/>
        </w:trPr>
        <w:tc>
          <w:tcPr>
            <w:tcW w:w="727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1D7FAD8C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77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  <w:hideMark/>
          </w:tcPr>
          <w:p w14:paraId="4631A6CE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90998" w14:textId="7FC7CC4D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5D647768">
                <v:shape id="_x0000_i1069" type="#_x0000_t75" style="width:81.75pt;height:18.75pt" o:ole="">
                  <v:imagedata r:id="rId20" o:title=""/>
                </v:shape>
                <w:control r:id="rId21" w:name="CheckBox9" w:shapeid="_x0000_i1069"/>
              </w:objec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2077B" w14:textId="389F05EF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245C957">
                <v:shape id="_x0000_i1071" type="#_x0000_t75" style="width:53.25pt;height:18.75pt" o:ole="">
                  <v:imagedata r:id="rId22" o:title=""/>
                </v:shape>
                <w:control r:id="rId23" w:name="CheckBox10" w:shapeid="_x0000_i1071"/>
              </w:object>
            </w:r>
          </w:p>
        </w:tc>
        <w:tc>
          <w:tcPr>
            <w:tcW w:w="259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F5A584" w14:textId="1FBB5440" w:rsidR="00AD228F" w:rsidRPr="00F70780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7A49F268">
                <v:shape id="_x0000_i1073" type="#_x0000_t75" style="width:56.25pt;height:18.75pt" o:ole="">
                  <v:imagedata r:id="rId24" o:title=""/>
                </v:shape>
                <w:control r:id="rId25" w:name="CheckBox11" w:shapeid="_x0000_i1073"/>
              </w:objec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B9CC2" w14:textId="2D33F8CC" w:rsidR="00AD228F" w:rsidRPr="00F70780" w:rsidRDefault="00AD228F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01E57DE4">
                <v:shape id="_x0000_i1075" type="#_x0000_t75" style="width:56.25pt;height:18.75pt" o:ole="">
                  <v:imagedata r:id="rId26" o:title=""/>
                </v:shape>
                <w:control r:id="rId27" w:name="CheckBox111" w:shapeid="_x0000_i1075"/>
              </w:object>
            </w:r>
          </w:p>
        </w:tc>
      </w:tr>
      <w:tr w:rsidR="00AD228F" w:rsidRPr="00F70780" w14:paraId="2BB1C610" w14:textId="77777777" w:rsidTr="001D3C61">
        <w:trPr>
          <w:trHeight w:val="810"/>
          <w:jc w:val="center"/>
        </w:trPr>
        <w:tc>
          <w:tcPr>
            <w:tcW w:w="727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</w:tcPr>
          <w:p w14:paraId="5EABD284" w14:textId="77777777" w:rsidR="00AD228F" w:rsidRPr="00F70780" w:rsidRDefault="00AD228F" w:rsidP="00F7078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EEAF6" w:themeFill="accent1" w:themeFillTint="33"/>
            <w:vAlign w:val="center"/>
          </w:tcPr>
          <w:p w14:paraId="00B7F8AF" w14:textId="56C42733" w:rsidR="00AD228F" w:rsidRPr="00F70780" w:rsidRDefault="00AD228F" w:rsidP="00AD228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AD228F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지정과제</w:t>
            </w:r>
          </w:p>
        </w:tc>
        <w:tc>
          <w:tcPr>
            <w:tcW w:w="367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15B375" w14:textId="27E15235" w:rsidR="00AD228F" w:rsidRDefault="00AD228F" w:rsidP="00956A6F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3F6F20D6">
                <v:shape id="_x0000_i1077" type="#_x0000_t75" style="width:106.5pt;height:18pt" o:ole="">
                  <v:imagedata r:id="rId28" o:title=""/>
                </v:shape>
                <w:control r:id="rId29" w:name="CheckBox1111" w:shapeid="_x0000_i1077"/>
              </w:object>
            </w:r>
          </w:p>
        </w:tc>
        <w:tc>
          <w:tcPr>
            <w:tcW w:w="44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046C0C" w14:textId="2D0A27F4" w:rsidR="00AD228F" w:rsidRDefault="00AD228F" w:rsidP="0043027E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4F2814F5">
                <v:shape id="_x0000_i1079" type="#_x0000_t75" style="width:85.5pt;height:18pt" o:ole="">
                  <v:imagedata r:id="rId30" o:title=""/>
                </v:shape>
                <w:control r:id="rId31" w:name="CheckBox1112" w:shapeid="_x0000_i1079"/>
              </w:object>
            </w:r>
          </w:p>
        </w:tc>
      </w:tr>
      <w:tr w:rsidR="004A7626" w:rsidRPr="00F70780" w14:paraId="238AB180" w14:textId="77777777" w:rsidTr="001D3C61">
        <w:trPr>
          <w:trHeight w:val="78"/>
          <w:jc w:val="center"/>
        </w:trPr>
        <w:tc>
          <w:tcPr>
            <w:tcW w:w="1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DA4B0B9" w14:textId="77777777" w:rsidR="004A7626" w:rsidRPr="009D442A" w:rsidRDefault="004A7626" w:rsidP="009D442A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9D442A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8"/>
                <w:kern w:val="0"/>
                <w:szCs w:val="20"/>
              </w:rPr>
              <w:t xml:space="preserve"> 프로젝트 활용방향 </w:t>
            </w:r>
          </w:p>
        </w:tc>
        <w:tc>
          <w:tcPr>
            <w:tcW w:w="67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1C5C89" w14:textId="5E82E683" w:rsidR="004A7626" w:rsidRPr="00DA6308" w:rsidRDefault="004A7626" w:rsidP="004A7626">
            <w:pPr>
              <w:spacing w:after="0" w:line="320" w:lineRule="exact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 w:rsidRPr="009D442A"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object w:dxaOrig="225" w:dyaOrig="225" w14:anchorId="5C1B3BEA">
                <v:shape id="_x0000_i1081" type="#_x0000_t75" style="width:57.75pt;height:17.25pt" o:ole="">
                  <v:imagedata r:id="rId32" o:title=""/>
                </v:shape>
                <w:control r:id="rId33" w:name="CheckBox141" w:shapeid="_x0000_i1081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1BD660AC">
                <v:shape id="_x0000_i1083" type="#_x0000_t75" style="width:58.5pt;height:16.5pt" o:ole="">
                  <v:imagedata r:id="rId34" o:title=""/>
                </v:shape>
                <w:control r:id="rId35" w:name="CheckBox142" w:shapeid="_x0000_i1083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0A4756BE">
                <v:shape id="_x0000_i1085" type="#_x0000_t75" style="width:115.5pt;height:17.25pt" o:ole="">
                  <v:imagedata r:id="rId36" o:title=""/>
                </v:shape>
                <w:control r:id="rId37" w:name="CheckBox1421" w:shapeid="_x0000_i1085"/>
              </w:objec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object w:dxaOrig="225" w:dyaOrig="225" w14:anchorId="6DD76999">
                <v:shape id="_x0000_i1087" type="#_x0000_t75" style="width:57pt;height:17.25pt" o:ole="">
                  <v:imagedata r:id="rId38" o:title=""/>
                </v:shape>
                <w:control r:id="rId39" w:name="CheckBox1422" w:shapeid="_x0000_i1087"/>
              </w:objec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vAlign w:val="center"/>
          </w:tcPr>
          <w:p w14:paraId="1516B782" w14:textId="77777777" w:rsidR="004A7626" w:rsidRPr="00DA6308" w:rsidRDefault="004A7626" w:rsidP="004A7626">
            <w:pPr>
              <w:spacing w:after="0" w:line="360" w:lineRule="auto"/>
              <w:jc w:val="center"/>
              <w:textAlignment w:val="baseline"/>
              <w:rPr>
                <w:rFonts w:ascii="함초롬바탕" w:eastAsia="굴림" w:hAnsi="굴림" w:cs="굴림"/>
                <w:szCs w:val="20"/>
              </w:rPr>
            </w:pP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/>
                <w:b/>
                <w:color w:val="000000"/>
                <w:kern w:val="0"/>
                <w:sz w:val="10"/>
                <w:szCs w:val="10"/>
              </w:rPr>
              <w:t xml:space="preserve">                     </w:t>
            </w:r>
            <w:r>
              <w:rPr>
                <w:rFonts w:eastAsiaTheme="minorHAnsi" w:cs="굴림"/>
                <w:b/>
                <w:color w:val="000000"/>
                <w:kern w:val="0"/>
                <w:szCs w:val="20"/>
              </w:rPr>
              <w:t>)</w:t>
            </w:r>
          </w:p>
        </w:tc>
      </w:tr>
      <w:tr w:rsidR="009D442A" w:rsidRPr="00F70780" w14:paraId="4144BDA3" w14:textId="77777777" w:rsidTr="001D3C61">
        <w:trPr>
          <w:trHeight w:val="159"/>
          <w:jc w:val="center"/>
        </w:trPr>
        <w:tc>
          <w:tcPr>
            <w:tcW w:w="1905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C8399E" w14:textId="77777777" w:rsidR="009D442A" w:rsidRPr="00F70780" w:rsidRDefault="009D442A" w:rsidP="009D442A">
            <w:pPr>
              <w:wordWrap/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169" w:type="dxa"/>
            <w:gridSpan w:val="5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572C22" w14:textId="77777777" w:rsidR="009D442A" w:rsidRPr="00F70780" w:rsidRDefault="009D442A" w:rsidP="009D442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0"/>
                <w:szCs w:val="10"/>
              </w:rPr>
            </w:pPr>
          </w:p>
        </w:tc>
      </w:tr>
      <w:tr w:rsidR="009D442A" w:rsidRPr="00F70780" w14:paraId="0220B533" w14:textId="77777777" w:rsidTr="001D3C61">
        <w:trPr>
          <w:trHeight w:val="300"/>
          <w:jc w:val="center"/>
        </w:trPr>
        <w:tc>
          <w:tcPr>
            <w:tcW w:w="10075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BF348" w14:textId="77777777" w:rsidR="009D442A" w:rsidRPr="00780D15" w:rsidRDefault="009D442A" w:rsidP="009D442A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30"/>
                <w:szCs w:val="30"/>
              </w:rPr>
            </w:pPr>
            <w:r w:rsidRPr="00780D15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□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30"/>
                <w:szCs w:val="30"/>
              </w:rPr>
              <w:t>출품작 요약</w:t>
            </w:r>
          </w:p>
        </w:tc>
      </w:tr>
      <w:tr w:rsidR="009D442A" w:rsidRPr="00F70780" w14:paraId="54EF5498" w14:textId="77777777" w:rsidTr="001D3C61">
        <w:trPr>
          <w:trHeight w:val="319"/>
          <w:jc w:val="center"/>
        </w:trPr>
        <w:tc>
          <w:tcPr>
            <w:tcW w:w="100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4272A" w14:textId="3890F404" w:rsidR="009D442A" w:rsidRPr="00780D15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프로젝트명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: 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EAT</w:t>
            </w:r>
            <w:r w:rsidR="009D22E8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DAY</w:t>
            </w:r>
          </w:p>
        </w:tc>
      </w:tr>
      <w:tr w:rsidR="00AD228F" w:rsidRPr="001D3C61" w14:paraId="478BE748" w14:textId="77777777" w:rsidTr="001D3C61">
        <w:trPr>
          <w:trHeight w:val="2430"/>
          <w:jc w:val="center"/>
        </w:trPr>
        <w:tc>
          <w:tcPr>
            <w:tcW w:w="100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FA356E2" w14:textId="59D69984" w:rsidR="00AD228F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 개발 배경 및 목적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: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</w:p>
          <w:p w14:paraId="3DED028A" w14:textId="56A385BF" w:rsidR="001D3C61" w:rsidRPr="002572EE" w:rsidRDefault="0076268E" w:rsidP="001D3C61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항상 강의가 끝난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후</w:t>
            </w:r>
            <w:r w:rsidR="002572EE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친구들과 하는 말이 있습니다.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</w:t>
            </w:r>
            <w:r w:rsidR="002572EE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바로 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“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오늘 뭐 먹지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?</w:t>
            </w:r>
            <w:r w:rsidR="002572EE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?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”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입니다.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이건 </w:t>
            </w:r>
            <w:proofErr w:type="spellStart"/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저희뿐만</w:t>
            </w:r>
            <w:proofErr w:type="spellEnd"/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아니라 성별,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연령,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직업에 상관없이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모든 사람들이</w:t>
            </w:r>
            <w:r w:rsidR="002572EE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매일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고민하는 문제입니다.</w:t>
            </w:r>
            <w:r w:rsidR="002572EE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2572EE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이 문제를 단순히 해결할 수 있는 방법을 찾고자 하였고</w:t>
            </w:r>
            <w:r w:rsidR="0080591C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,</w:t>
            </w:r>
            <w:r w:rsidR="002572EE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2572EE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그 결과</w:t>
            </w:r>
            <w:r w:rsidR="001D3C6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지도를 이용해 전국의 음식점을 카테고리화</w:t>
            </w:r>
            <w:r w:rsidR="002572EE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한 뒤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점점 </w:t>
            </w:r>
            <w:proofErr w:type="spellStart"/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세분화시켜</w:t>
            </w:r>
            <w:proofErr w:type="spellEnd"/>
            <w:r w:rsidR="002572EE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자신의 근처 위치에서</w:t>
            </w:r>
            <w:r w:rsidR="001D3C6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원하는 메뉴를 판매하는 식당을 쉽게 찾을 수 있도록 하</w:t>
            </w:r>
            <w:r w:rsidR="002572EE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는</w:t>
            </w:r>
            <w:r w:rsidR="002572EE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2572EE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프로젝트를 구상하게 되었습니다.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위치 정보를 항상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켜놓고</w:t>
            </w:r>
            <w:proofErr w:type="spellEnd"/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다니는 것이 아니기에 위치 정보를 켰다</w:t>
            </w:r>
            <w:r w:rsidR="00A024B2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껐다 하는 일은 매우 번거롭습니다.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따라서 위</w:t>
            </w:r>
            <w:r w:rsidR="00A024B2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치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정보가 없어도 직접 </w:t>
            </w:r>
            <w:r w:rsidR="00A024B2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화면상 위치를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선택해서 하는 일은 이전 일에 비해 번거롭지 않다고 판단을 하였고</w:t>
            </w:r>
            <w:r w:rsidR="00FF6269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이를 이용</w:t>
            </w:r>
            <w:r w:rsidR="00A024B2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하여 </w:t>
            </w:r>
            <w:r w:rsidR="00FF6269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지도상 식당의 위치와 정보를 제공하려 합니다.</w:t>
            </w:r>
          </w:p>
          <w:p w14:paraId="2F32B664" w14:textId="57F80CF1" w:rsidR="00276791" w:rsidRPr="00F73075" w:rsidRDefault="00276791" w:rsidP="001D3C61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부족한 </w:t>
            </w:r>
            <w:r w:rsidR="00851C23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J</w:t>
            </w:r>
            <w:r w:rsidR="00851C23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AVA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역량을 기르기 위해서 </w:t>
            </w:r>
            <w:r w:rsidR="00851C23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J</w:t>
            </w:r>
            <w:r w:rsidR="00851C23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AVA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를 기반으로 웹개발을 </w:t>
            </w:r>
            <w:r w:rsidR="00851C23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진행</w:t>
            </w:r>
            <w:r w:rsidR="005072E6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할 예정이</w:t>
            </w:r>
            <w:r w:rsidR="00851C23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며,</w:t>
            </w:r>
            <w:r w:rsidR="00851C23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851C23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같은 고민을 하는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사람들에게 편리한 서비스를 제공하는 것을 목적으로</w:t>
            </w:r>
            <w:r w:rsidR="00851C23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이 프로젝트를 진행할 예정입니다.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</w:t>
            </w:r>
          </w:p>
        </w:tc>
      </w:tr>
      <w:tr w:rsidR="00AD228F" w:rsidRPr="00F70780" w14:paraId="53A15132" w14:textId="77777777" w:rsidTr="001D3C61">
        <w:trPr>
          <w:trHeight w:val="3287"/>
          <w:jc w:val="center"/>
        </w:trPr>
        <w:tc>
          <w:tcPr>
            <w:tcW w:w="1007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1898CB" w14:textId="3CFADE73" w:rsidR="00AD228F" w:rsidRDefault="00AD228F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나눔스퀘어라운드 Regular" w:eastAsia="나눔스퀘어라운드 Regular" w:hAnsi="나눔스퀘어라운드 Regular" w:cs="굴림" w:hint="eastAsia"/>
                <w:color w:val="666666"/>
                <w:kern w:val="0"/>
                <w:szCs w:val="20"/>
              </w:rPr>
              <w:lastRenderedPageBreak/>
              <w:t>■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프로젝트 개발 계획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:</w:t>
            </w:r>
          </w:p>
          <w:p w14:paraId="6B601EBA" w14:textId="3AC00D97" w:rsidR="00276791" w:rsidRDefault="00851C23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AVA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공부를 시작으로 한만큼 </w:t>
            </w:r>
            <w:r w:rsidR="0027679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JSP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와 스프링을 점차적으로 익히며 개발해 나갈 계획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입니다. 이전부터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JAVA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와 </w:t>
            </w:r>
            <w:r w:rsidR="0027679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JSP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를 공부해왔기 때문에 7월 중순까지 </w:t>
            </w:r>
            <w:r w:rsidR="0027679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JSP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를 이용한 사이드 프로젝트를 진행하고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이후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바로 </w:t>
            </w:r>
            <w:r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>pring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학습과 본격적인 서비스 개발을 병행할 계획입니다.</w:t>
            </w:r>
            <w:r w:rsidR="00276791"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  <w:t xml:space="preserve"> </w:t>
            </w:r>
            <w:r w:rsidR="00276791"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  <w:t xml:space="preserve">  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59"/>
              <w:gridCol w:w="6996"/>
            </w:tblGrid>
            <w:tr w:rsidR="00276791" w14:paraId="1D0A19AC" w14:textId="77777777" w:rsidTr="009D15D7">
              <w:tc>
                <w:tcPr>
                  <w:tcW w:w="2859" w:type="dxa"/>
                </w:tcPr>
                <w:p w14:paraId="228CF5D6" w14:textId="5353C814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7월 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초순</w:t>
                  </w:r>
                </w:p>
              </w:tc>
              <w:tc>
                <w:tcPr>
                  <w:tcW w:w="6996" w:type="dxa"/>
                  <w:vMerge w:val="restart"/>
                </w:tcPr>
                <w:p w14:paraId="2D2FFA5C" w14:textId="77777777" w:rsidR="0049551C" w:rsidRPr="0049551C" w:rsidRDefault="0049551C" w:rsidP="0049551C">
                  <w:pPr>
                    <w:pStyle w:val="aa"/>
                  </w:pPr>
                </w:p>
                <w:p w14:paraId="14BFCC37" w14:textId="7C834EF3" w:rsidR="0049551C" w:rsidRPr="0049551C" w:rsidRDefault="0049551C" w:rsidP="0049551C">
                  <w:pPr>
                    <w:pStyle w:val="aa"/>
                    <w:jc w:val="center"/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J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SP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를 이용한 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EAT</w:t>
                  </w:r>
                  <w:r w:rsidR="009D22E8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DAY 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프로토타입 개발,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완료</w:t>
                  </w:r>
                </w:p>
              </w:tc>
            </w:tr>
            <w:tr w:rsidR="00276791" w14:paraId="6EE8F7EF" w14:textId="77777777" w:rsidTr="009D15D7">
              <w:tc>
                <w:tcPr>
                  <w:tcW w:w="2859" w:type="dxa"/>
                </w:tcPr>
                <w:p w14:paraId="27879E19" w14:textId="672F522C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7월 중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순</w:t>
                  </w:r>
                </w:p>
              </w:tc>
              <w:tc>
                <w:tcPr>
                  <w:tcW w:w="6996" w:type="dxa"/>
                  <w:vMerge/>
                </w:tcPr>
                <w:p w14:paraId="18C8EAEB" w14:textId="77777777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</w:tr>
            <w:tr w:rsidR="00276791" w14:paraId="44C281AA" w14:textId="77777777" w:rsidTr="009D15D7">
              <w:tc>
                <w:tcPr>
                  <w:tcW w:w="2859" w:type="dxa"/>
                </w:tcPr>
                <w:p w14:paraId="7A7C7F5C" w14:textId="6941DB0A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7월 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하순</w:t>
                  </w:r>
                </w:p>
              </w:tc>
              <w:tc>
                <w:tcPr>
                  <w:tcW w:w="6996" w:type="dxa"/>
                </w:tcPr>
                <w:p w14:paraId="152EF039" w14:textId="7965F4AF" w:rsidR="00276791" w:rsidRPr="0049551C" w:rsidRDefault="009D22E8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S</w:t>
                  </w:r>
                  <w:r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>pring</w:t>
                  </w:r>
                  <w:r w:rsidR="00276791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 학습 완료,</w:t>
                  </w:r>
                  <w:r w:rsidR="003A7E9D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</w:t>
                  </w:r>
                  <w:proofErr w:type="spellStart"/>
                  <w:r w:rsidR="009D15D7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목업</w:t>
                  </w:r>
                  <w:proofErr w:type="spellEnd"/>
                  <w:r w:rsidR="009D15D7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,</w:t>
                  </w:r>
                  <w:r w:rsidR="009D15D7"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DB, UI</w:t>
                  </w:r>
                  <w:r w:rsidR="009D15D7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틀</w:t>
                  </w:r>
                  <w:r w:rsidR="009D15D7"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</w:t>
                  </w:r>
                  <w:r w:rsidR="00276791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설계</w:t>
                  </w:r>
                </w:p>
              </w:tc>
            </w:tr>
            <w:tr w:rsidR="00276791" w14:paraId="724C8F4F" w14:textId="77777777" w:rsidTr="009D15D7">
              <w:tc>
                <w:tcPr>
                  <w:tcW w:w="2859" w:type="dxa"/>
                </w:tcPr>
                <w:p w14:paraId="74F5311E" w14:textId="212247D9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8월 초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순</w:t>
                  </w:r>
                </w:p>
              </w:tc>
              <w:tc>
                <w:tcPr>
                  <w:tcW w:w="6996" w:type="dxa"/>
                </w:tcPr>
                <w:p w14:paraId="7D6A4E58" w14:textId="6998666C" w:rsidR="00276791" w:rsidRPr="0049551C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E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AT DAY 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프론트 개발,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 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회원 기능 구현,</w:t>
                  </w:r>
                </w:p>
              </w:tc>
            </w:tr>
            <w:tr w:rsidR="00276791" w14:paraId="0169BD0A" w14:textId="77777777" w:rsidTr="009D15D7">
              <w:tc>
                <w:tcPr>
                  <w:tcW w:w="2859" w:type="dxa"/>
                </w:tcPr>
                <w:p w14:paraId="7E22C7F3" w14:textId="61BF0901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8월 중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순</w:t>
                  </w:r>
                </w:p>
              </w:tc>
              <w:tc>
                <w:tcPr>
                  <w:tcW w:w="6996" w:type="dxa"/>
                </w:tcPr>
                <w:p w14:paraId="175DB808" w14:textId="7DA3BD90" w:rsidR="00276791" w:rsidRPr="0049551C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지도 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API 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연결</w:t>
                  </w:r>
                  <w:r w:rsidRPr="0049551C"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  <w:t xml:space="preserve">, </w:t>
                  </w: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기계학습 해당 기능 구현</w:t>
                  </w:r>
                </w:p>
              </w:tc>
            </w:tr>
            <w:tr w:rsidR="009D15D7" w14:paraId="4E9BA291" w14:textId="77777777" w:rsidTr="009D15D7">
              <w:tc>
                <w:tcPr>
                  <w:tcW w:w="2859" w:type="dxa"/>
                </w:tcPr>
                <w:p w14:paraId="1AD927C8" w14:textId="6A7209FD" w:rsidR="009D15D7" w:rsidRPr="0049551C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 xml:space="preserve">8월 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하순</w:t>
                  </w:r>
                </w:p>
              </w:tc>
              <w:tc>
                <w:tcPr>
                  <w:tcW w:w="6996" w:type="dxa"/>
                  <w:vMerge w:val="restart"/>
                </w:tcPr>
                <w:p w14:paraId="43F59ED2" w14:textId="77777777" w:rsidR="0049551C" w:rsidRPr="0049551C" w:rsidRDefault="0049551C" w:rsidP="0049551C">
                  <w:pPr>
                    <w:pStyle w:val="aa"/>
                  </w:pPr>
                </w:p>
                <w:p w14:paraId="17D7D88F" w14:textId="52D4ACCA" w:rsidR="009D15D7" w:rsidRPr="0049551C" w:rsidRDefault="009D15D7" w:rsidP="0049551C">
                  <w:pPr>
                    <w:pStyle w:val="aa"/>
                    <w:jc w:val="center"/>
                  </w:pPr>
                  <w:r w:rsidRPr="0049551C">
                    <w:rPr>
                      <w:rFonts w:hint="eastAsia"/>
                    </w:rPr>
                    <w:t>주요기능 상세 구현,</w:t>
                  </w:r>
                  <w:r w:rsidRPr="0049551C">
                    <w:t xml:space="preserve"> </w:t>
                  </w:r>
                  <w:r w:rsidRPr="0049551C">
                    <w:rPr>
                      <w:rFonts w:hint="eastAsia"/>
                    </w:rPr>
                    <w:t>테스트 및</w:t>
                  </w:r>
                  <w:r w:rsidRPr="0049551C">
                    <w:t xml:space="preserve"> </w:t>
                  </w:r>
                  <w:r w:rsidRPr="0049551C">
                    <w:rPr>
                      <w:rFonts w:hint="eastAsia"/>
                    </w:rPr>
                    <w:t>완성</w:t>
                  </w:r>
                </w:p>
              </w:tc>
            </w:tr>
            <w:tr w:rsidR="009D15D7" w14:paraId="12499B78" w14:textId="77777777" w:rsidTr="009D15D7">
              <w:tc>
                <w:tcPr>
                  <w:tcW w:w="2859" w:type="dxa"/>
                </w:tcPr>
                <w:p w14:paraId="43B86C7E" w14:textId="255BC32F" w:rsidR="009D15D7" w:rsidRPr="0049551C" w:rsidRDefault="009D15D7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9월 초</w:t>
                  </w:r>
                  <w:r w:rsidR="0049551C"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순</w:t>
                  </w:r>
                </w:p>
              </w:tc>
              <w:tc>
                <w:tcPr>
                  <w:tcW w:w="6996" w:type="dxa"/>
                  <w:vMerge/>
                </w:tcPr>
                <w:p w14:paraId="1526F31F" w14:textId="77777777" w:rsidR="009D15D7" w:rsidRPr="0049551C" w:rsidRDefault="009D15D7" w:rsidP="00AD228F">
                  <w:pPr>
                    <w:wordWrap/>
                    <w:spacing w:line="384" w:lineRule="auto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</w:p>
              </w:tc>
            </w:tr>
            <w:tr w:rsidR="00276791" w14:paraId="7F3226BB" w14:textId="77777777" w:rsidTr="00D87A13">
              <w:trPr>
                <w:trHeight w:val="430"/>
              </w:trPr>
              <w:tc>
                <w:tcPr>
                  <w:tcW w:w="9855" w:type="dxa"/>
                  <w:gridSpan w:val="2"/>
                </w:tcPr>
                <w:p w14:paraId="5DE6ED80" w14:textId="2D47F7D1" w:rsidR="00276791" w:rsidRPr="0049551C" w:rsidRDefault="00276791" w:rsidP="009D15D7">
                  <w:pPr>
                    <w:wordWrap/>
                    <w:spacing w:line="384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kern w:val="0"/>
                      <w:szCs w:val="20"/>
                    </w:rPr>
                  </w:pPr>
                  <w:r w:rsidRPr="0049551C">
                    <w:rPr>
                      <w:rFonts w:ascii="맑은 고딕" w:eastAsia="맑은 고딕" w:hAnsi="맑은 고딕" w:cs="굴림" w:hint="eastAsia"/>
                      <w:kern w:val="0"/>
                      <w:szCs w:val="20"/>
                    </w:rPr>
                    <w:t>멘토링</w:t>
                  </w:r>
                </w:p>
              </w:tc>
            </w:tr>
          </w:tbl>
          <w:p w14:paraId="4113ED7E" w14:textId="34E9C1EA" w:rsidR="00276791" w:rsidRDefault="00276791" w:rsidP="00AD228F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</w:p>
          <w:p w14:paraId="51F5894E" w14:textId="69B737EF" w:rsidR="00AD228F" w:rsidRPr="00AD228F" w:rsidRDefault="00AD228F" w:rsidP="003A7E9D">
            <w:pPr>
              <w:spacing w:after="0" w:line="384" w:lineRule="auto"/>
              <w:textAlignment w:val="baseline"/>
              <w:rPr>
                <w:rFonts w:ascii="맑은 고딕" w:eastAsia="맑은 고딕" w:hAnsi="맑은 고딕" w:cs="굴림" w:hint="eastAsia"/>
                <w:color w:val="666666"/>
                <w:kern w:val="0"/>
                <w:szCs w:val="20"/>
              </w:rPr>
            </w:pPr>
          </w:p>
        </w:tc>
      </w:tr>
    </w:tbl>
    <w:p w14:paraId="7C8D2FFE" w14:textId="77777777" w:rsidR="0077753A" w:rsidRPr="005A66C1" w:rsidRDefault="0077753A" w:rsidP="005A66C1">
      <w:pPr>
        <w:pStyle w:val="a5"/>
      </w:pPr>
      <w:bookmarkStart w:id="0" w:name="_GoBack"/>
      <w:bookmarkEnd w:id="0"/>
    </w:p>
    <w:sectPr w:rsidR="0077753A" w:rsidRPr="005A66C1" w:rsidSect="00F70780">
      <w:pgSz w:w="11906" w:h="16838"/>
      <w:pgMar w:top="851" w:right="1021" w:bottom="851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96BD6" w14:textId="77777777" w:rsidR="00276791" w:rsidRDefault="00276791" w:rsidP="00EC7089">
      <w:pPr>
        <w:spacing w:after="0" w:line="240" w:lineRule="auto"/>
      </w:pPr>
      <w:r>
        <w:separator/>
      </w:r>
    </w:p>
  </w:endnote>
  <w:endnote w:type="continuationSeparator" w:id="0">
    <w:p w14:paraId="6515BC90" w14:textId="77777777" w:rsidR="00276791" w:rsidRDefault="00276791" w:rsidP="00EC7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굴림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헤드라인M">
    <w:altName w:val="Rix고딕 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나눔스퀘어라운드 Regular">
    <w:altName w:val="맑은 고딕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AB4D5" w14:textId="77777777" w:rsidR="00276791" w:rsidRDefault="00276791" w:rsidP="00EC7089">
      <w:pPr>
        <w:spacing w:after="0" w:line="240" w:lineRule="auto"/>
      </w:pPr>
      <w:r>
        <w:separator/>
      </w:r>
    </w:p>
  </w:footnote>
  <w:footnote w:type="continuationSeparator" w:id="0">
    <w:p w14:paraId="16115C6D" w14:textId="77777777" w:rsidR="00276791" w:rsidRDefault="00276791" w:rsidP="00EC7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2135"/>
    <w:multiLevelType w:val="hybridMultilevel"/>
    <w:tmpl w:val="93023B5C"/>
    <w:lvl w:ilvl="0" w:tplc="D05E2324">
      <w:start w:val="6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25295A"/>
    <w:multiLevelType w:val="hybridMultilevel"/>
    <w:tmpl w:val="5A26B4EE"/>
    <w:lvl w:ilvl="0" w:tplc="4C94622A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FE2EA5"/>
    <w:multiLevelType w:val="hybridMultilevel"/>
    <w:tmpl w:val="C8560F3E"/>
    <w:lvl w:ilvl="0" w:tplc="739455F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97E519C"/>
    <w:multiLevelType w:val="hybridMultilevel"/>
    <w:tmpl w:val="C010BE4E"/>
    <w:lvl w:ilvl="0" w:tplc="862CAF46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5A932D9"/>
    <w:multiLevelType w:val="hybridMultilevel"/>
    <w:tmpl w:val="2340B920"/>
    <w:lvl w:ilvl="0" w:tplc="27B6E88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5DA1BC1"/>
    <w:multiLevelType w:val="hybridMultilevel"/>
    <w:tmpl w:val="569AEB04"/>
    <w:lvl w:ilvl="0" w:tplc="7098E9DC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2C58B3"/>
    <w:multiLevelType w:val="hybridMultilevel"/>
    <w:tmpl w:val="CA9A0DC2"/>
    <w:lvl w:ilvl="0" w:tplc="DE8EA1A6"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A0"/>
    <w:rsid w:val="000414F6"/>
    <w:rsid w:val="00095768"/>
    <w:rsid w:val="000D7166"/>
    <w:rsid w:val="00160851"/>
    <w:rsid w:val="001D3C61"/>
    <w:rsid w:val="00232BF4"/>
    <w:rsid w:val="002572EE"/>
    <w:rsid w:val="00276791"/>
    <w:rsid w:val="002F07A0"/>
    <w:rsid w:val="00364825"/>
    <w:rsid w:val="00391109"/>
    <w:rsid w:val="003A7E9D"/>
    <w:rsid w:val="003B5A33"/>
    <w:rsid w:val="00402152"/>
    <w:rsid w:val="0043027E"/>
    <w:rsid w:val="0049551C"/>
    <w:rsid w:val="004A7626"/>
    <w:rsid w:val="004E72A5"/>
    <w:rsid w:val="004F08EB"/>
    <w:rsid w:val="005072E6"/>
    <w:rsid w:val="005770CB"/>
    <w:rsid w:val="005A66C1"/>
    <w:rsid w:val="005A78BB"/>
    <w:rsid w:val="006423A0"/>
    <w:rsid w:val="0076268E"/>
    <w:rsid w:val="0077753A"/>
    <w:rsid w:val="00780D15"/>
    <w:rsid w:val="007A7AEA"/>
    <w:rsid w:val="0080591C"/>
    <w:rsid w:val="00851C23"/>
    <w:rsid w:val="008D4BE1"/>
    <w:rsid w:val="009321E2"/>
    <w:rsid w:val="00956A6F"/>
    <w:rsid w:val="00994A9D"/>
    <w:rsid w:val="009B1F72"/>
    <w:rsid w:val="009D0CE2"/>
    <w:rsid w:val="009D15D7"/>
    <w:rsid w:val="009D22E8"/>
    <w:rsid w:val="009D442A"/>
    <w:rsid w:val="00A024B2"/>
    <w:rsid w:val="00A5498A"/>
    <w:rsid w:val="00AD228F"/>
    <w:rsid w:val="00AD58AF"/>
    <w:rsid w:val="00B01D65"/>
    <w:rsid w:val="00BC6442"/>
    <w:rsid w:val="00C354E5"/>
    <w:rsid w:val="00C95227"/>
    <w:rsid w:val="00C959FA"/>
    <w:rsid w:val="00D32BA5"/>
    <w:rsid w:val="00D51681"/>
    <w:rsid w:val="00D87A13"/>
    <w:rsid w:val="00DA6308"/>
    <w:rsid w:val="00DC7FD8"/>
    <w:rsid w:val="00DD6A51"/>
    <w:rsid w:val="00E02193"/>
    <w:rsid w:val="00E227E0"/>
    <w:rsid w:val="00EA0439"/>
    <w:rsid w:val="00EC7089"/>
    <w:rsid w:val="00F44286"/>
    <w:rsid w:val="00F70780"/>
    <w:rsid w:val="00F73075"/>
    <w:rsid w:val="00FF6269"/>
    <w:rsid w:val="00FF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A0A4B1F"/>
  <w15:docId w15:val="{4DBD84AF-BA2E-4A12-814D-7251F2A2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70780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551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780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rsid w:val="00F70780"/>
    <w:pPr>
      <w:ind w:leftChars="400" w:left="800"/>
    </w:pPr>
  </w:style>
  <w:style w:type="paragraph" w:customStyle="1" w:styleId="a5">
    <w:name w:val="바탕글"/>
    <w:basedOn w:val="a"/>
    <w:rsid w:val="00F7078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956A6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956A6F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C95227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EC70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EC7089"/>
  </w:style>
  <w:style w:type="paragraph" w:styleId="a9">
    <w:name w:val="footer"/>
    <w:basedOn w:val="a"/>
    <w:link w:val="Char1"/>
    <w:uiPriority w:val="99"/>
    <w:unhideWhenUsed/>
    <w:rsid w:val="00EC708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EC7089"/>
  </w:style>
  <w:style w:type="paragraph" w:styleId="aa">
    <w:name w:val="No Spacing"/>
    <w:uiPriority w:val="1"/>
    <w:qFormat/>
    <w:rsid w:val="0049551C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49551C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control" Target="activeX/activeX16.xml"/><Relationship Id="rId3" Type="http://schemas.openxmlformats.org/officeDocument/2006/relationships/styles" Target="styles.xml"/><Relationship Id="rId21" Type="http://schemas.openxmlformats.org/officeDocument/2006/relationships/control" Target="activeX/activeX7.xml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control" Target="activeX/activeX11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control" Target="activeX/activeX15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image" Target="media/image12.wmf"/><Relationship Id="rId35" Type="http://schemas.openxmlformats.org/officeDocument/2006/relationships/control" Target="activeX/activeX1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05_&#44277;&#44060;SW&#44060;&#48156;&#51088;&#45824;&#54924;\2016&#45380;%20&#51228;10&#54924;_&#44060;&#48156;&#51088;&#45824;&#54924;\01.%20&#44397;&#45236;&#48512;&#47928;\08.%20&#49324;&#51204;&#52280;&#44032;&#49888;&#52397;(&#44060;&#48156;&#44228;&#54925;&#49436;%20&#46321;)\&#51228;10&#54924;%20&#44060;&#48156;&#51088;%20&#44060;&#48156;&#44228;&#54925;&#49436;_&#54016;&#47749;(&#54016;&#51109;&#47749;)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88AE8-86CB-43C0-9403-FE77F55B0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제10회 개발자 개발계획서_팀명(팀장명).dotm</Template>
  <TotalTime>64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ksh1</dc:creator>
  <cp:lastModifiedBy>문 은지</cp:lastModifiedBy>
  <cp:revision>14</cp:revision>
  <dcterms:created xsi:type="dcterms:W3CDTF">2020-06-30T10:17:00Z</dcterms:created>
  <dcterms:modified xsi:type="dcterms:W3CDTF">2020-07-03T06:10:00Z</dcterms:modified>
</cp:coreProperties>
</file>